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D67ADF9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5DF73B1" wp14:editId="08660C78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BA8C7" id="Rectangle 1" o:spid="_x0000_s1026" style="position:absolute;margin-left:390.75pt;margin-top:-36.25pt;width:221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" fillcolor="#d3ebfd" stroked="f" strokeweight="1pt">
                <v:fill opacity="3289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136B3E" w14:paraId="79604AF3" w14:textId="77777777" w:rsidTr="00AA51F5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4D8A0A0A" w14:textId="57240569" w:rsidR="00AB74C5" w:rsidRDefault="00935AE1" w:rsidP="00AB74C5">
            <w:pPr>
              <w:pStyle w:val="Title"/>
            </w:pPr>
            <w:r>
              <w:t>Shikhule Benard</w:t>
            </w:r>
          </w:p>
          <w:p w14:paraId="43B000A4" w14:textId="7C6BF471" w:rsidR="00AB74C5" w:rsidRPr="00A3726F" w:rsidRDefault="00935AE1" w:rsidP="00AB74C5">
            <w:pPr>
              <w:pStyle w:val="Subtitle"/>
              <w:rPr>
                <w:lang w:val="de-DE"/>
              </w:rPr>
            </w:pPr>
            <w:r>
              <w:t>Junior software developer</w:t>
            </w:r>
          </w:p>
        </w:tc>
        <w:tc>
          <w:tcPr>
            <w:tcW w:w="999" w:type="dxa"/>
          </w:tcPr>
          <w:p w14:paraId="521579B4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3411" w:type="dxa"/>
          </w:tcPr>
          <w:p w14:paraId="1CEADE56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2886B741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7E2857F1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6CC2A891" w14:textId="77777777" w:rsidR="00676B73" w:rsidRPr="002C4D08" w:rsidRDefault="00000000" w:rsidP="00AB74C5">
            <w:pPr>
              <w:pStyle w:val="Subtitle"/>
            </w:pPr>
            <w:sdt>
              <w:sdtPr>
                <w:id w:val="407497110"/>
                <w:placeholder>
                  <w:docPart w:val="4F3E130FFEEE456392C9C4973E8588C1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02C9B1CC" w14:textId="77777777" w:rsidR="00676B73" w:rsidRPr="002C4D08" w:rsidRDefault="00000000" w:rsidP="00084DEB">
            <w:sdt>
              <w:sdtPr>
                <w:id w:val="738136841"/>
                <w:placeholder>
                  <w:docPart w:val="87E41FB1E992460D975B9806E3672785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To obtain a challenging UI/UX Designer position where my creativity, problem-solving skills, and experience in designing engaging and user-friendly interfaces can be utilized to enhance user experiences and drive business objectives.</w:t>
                </w:r>
              </w:sdtContent>
            </w:sdt>
          </w:p>
          <w:p w14:paraId="0EB6A0FA" w14:textId="77777777" w:rsidR="00676B73" w:rsidRPr="002C4D08" w:rsidRDefault="00676B73" w:rsidP="00084DEB">
            <w:pPr>
              <w:rPr>
                <w:i/>
                <w:iCs/>
                <w:color w:val="043D68"/>
              </w:rPr>
            </w:pPr>
          </w:p>
        </w:tc>
        <w:tc>
          <w:tcPr>
            <w:tcW w:w="999" w:type="dxa"/>
            <w:vMerge w:val="restart"/>
          </w:tcPr>
          <w:p w14:paraId="0F4A3D57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2E1FE4A9" w14:textId="77777777" w:rsidR="00676B73" w:rsidRDefault="00676B73" w:rsidP="00676B73">
            <w:pPr>
              <w:pStyle w:val="Subtitle"/>
            </w:pPr>
          </w:p>
          <w:p w14:paraId="1893E7C3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B217524AB4B94098A0C9F05AD1CB2CB8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7D2ED870" w14:textId="166BD50A" w:rsidR="00676B73" w:rsidRDefault="00935AE1" w:rsidP="0099108A">
            <w:pPr>
              <w:pStyle w:val="Heading3"/>
            </w:pPr>
            <w:hyperlink r:id="rId11" w:history="1">
              <w:r w:rsidRPr="004F2E2E">
                <w:rPr>
                  <w:rStyle w:val="Hyperlink"/>
                </w:rPr>
                <w:t>Shikhulebenard200@gmail.com</w:t>
              </w:r>
            </w:hyperlink>
          </w:p>
          <w:p w14:paraId="58E9D7A3" w14:textId="45DC3729" w:rsidR="00935AE1" w:rsidRPr="00935AE1" w:rsidRDefault="00935AE1" w:rsidP="00935AE1">
            <w:pPr>
              <w:rPr>
                <w:lang w:val="it-IT"/>
              </w:rPr>
            </w:pPr>
            <w:r>
              <w:rPr>
                <w:lang w:val="it-IT"/>
              </w:rPr>
              <w:t>Shikhule.17555@students.kyu.ac.ke</w:t>
            </w:r>
          </w:p>
          <w:p w14:paraId="65219CE8" w14:textId="260C9F18" w:rsidR="0099108A" w:rsidRPr="0099108A" w:rsidRDefault="00935AE1" w:rsidP="0099108A">
            <w:pPr>
              <w:pStyle w:val="Heading3"/>
            </w:pPr>
            <w:r>
              <w:t>+254114957666</w:t>
            </w:r>
          </w:p>
          <w:p w14:paraId="558D4B18" w14:textId="748F377F" w:rsidR="00676B73" w:rsidRPr="00676B73" w:rsidRDefault="00935AE1" w:rsidP="0099108A">
            <w:pPr>
              <w:pStyle w:val="Heading3"/>
              <w:rPr>
                <w:b/>
                <w:caps/>
              </w:rPr>
            </w:pPr>
            <w:r>
              <w:t>NAIROBI, KENYA</w:t>
            </w:r>
          </w:p>
        </w:tc>
      </w:tr>
      <w:tr w:rsidR="00676B73" w:rsidRPr="002C4D08" w14:paraId="23FFB2F4" w14:textId="77777777" w:rsidTr="00351FDF">
        <w:trPr>
          <w:trHeight w:val="9792"/>
        </w:trPr>
        <w:tc>
          <w:tcPr>
            <w:tcW w:w="6390" w:type="dxa"/>
          </w:tcPr>
          <w:p w14:paraId="533102CB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DF90FCA" wp14:editId="66DF9B10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82CC1E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A44F8D8" w14:textId="77777777" w:rsidR="00AA51F5" w:rsidRPr="00020BEB" w:rsidRDefault="00000000" w:rsidP="00AA51F5">
            <w:pPr>
              <w:pStyle w:val="Subtitle"/>
            </w:pPr>
            <w:sdt>
              <w:sdtPr>
                <w:id w:val="1696962928"/>
                <w:placeholder>
                  <w:docPart w:val="E8BBDA0C134A48E99DD6410F86C5B973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630B3ACD" w14:textId="77777777" w:rsidR="00AA51F5" w:rsidRPr="00AA51F5" w:rsidRDefault="00AA51F5" w:rsidP="00AA51F5"/>
          <w:p w14:paraId="40DBBD7D" w14:textId="77777777" w:rsidR="00AA51F5" w:rsidRPr="00A3726F" w:rsidRDefault="00000000" w:rsidP="00A3726F">
            <w:pPr>
              <w:pStyle w:val="Heading1"/>
            </w:pPr>
            <w:sdt>
              <w:sdtPr>
                <w:id w:val="233057729"/>
                <w:placeholder>
                  <w:docPart w:val="ED43BA1D151048A5B263C76818D31B83"/>
                </w:placeholder>
                <w:temporary/>
                <w:showingPlcHdr/>
                <w15:appearance w15:val="hidden"/>
              </w:sdtPr>
              <w:sdtContent>
                <w:r w:rsidR="00AA51F5" w:rsidRPr="00A3726F">
                  <w:t>Senior UI/UX Designer</w:t>
                </w:r>
              </w:sdtContent>
            </w:sdt>
          </w:p>
          <w:p w14:paraId="49013748" w14:textId="77777777" w:rsidR="00AA51F5" w:rsidRPr="00AA51F5" w:rsidRDefault="00000000" w:rsidP="00AA51F5">
            <w:pPr>
              <w:pStyle w:val="Heading2"/>
            </w:pPr>
            <w:sdt>
              <w:sdtPr>
                <w:id w:val="-1787652589"/>
                <w:placeholder>
                  <w:docPart w:val="FECAC01D5A29494A836B0AED1874DFCD"/>
                </w:placeholder>
                <w:temporary/>
                <w:showingPlcHdr/>
                <w15:appearance w15:val="hidden"/>
              </w:sdtPr>
              <w:sdtContent>
                <w:r w:rsidR="00AA51F5" w:rsidRPr="00AA51F5">
                  <w:t>Jan 20XX - Dec 20XX</w:t>
                </w:r>
              </w:sdtContent>
            </w:sdt>
          </w:p>
          <w:p w14:paraId="4EB29AF3" w14:textId="77777777" w:rsidR="00676B73" w:rsidRPr="00351FDF" w:rsidRDefault="00000000" w:rsidP="00AA51F5">
            <w:sdt>
              <w:sdtPr>
                <w:rPr>
                  <w:color w:val="auto"/>
                  <w:szCs w:val="20"/>
                </w:rPr>
                <w:id w:val="-764618238"/>
                <w:placeholder>
                  <w:docPart w:val="33AA1D570A8646B49516D52C88210164"/>
                </w:placeholder>
                <w:temporary/>
                <w:showingPlcHdr/>
                <w15:appearance w15:val="hidden"/>
              </w:sdtPr>
              <w:sdtContent>
                <w:r w:rsidR="00AA51F5" w:rsidRPr="00AA51F5">
      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      </w:r>
              </w:sdtContent>
            </w:sdt>
          </w:p>
          <w:p w14:paraId="34EF354B" w14:textId="77777777" w:rsidR="00351FDF" w:rsidRPr="00A3726F" w:rsidRDefault="00351FDF" w:rsidP="00A3726F"/>
          <w:p w14:paraId="57DC4FFE" w14:textId="77777777" w:rsidR="00A3726F" w:rsidRDefault="00A3726F" w:rsidP="00351FDF">
            <w:pPr>
              <w:pStyle w:val="Heading1"/>
            </w:pPr>
          </w:p>
          <w:p w14:paraId="39F5A3A2" w14:textId="77777777" w:rsidR="00351FDF" w:rsidRPr="00020BEB" w:rsidRDefault="00000000" w:rsidP="00351FDF">
            <w:pPr>
              <w:pStyle w:val="Heading1"/>
            </w:pPr>
            <w:sdt>
              <w:sdtPr>
                <w:id w:val="446669347"/>
                <w:placeholder>
                  <w:docPart w:val="55AAA66751F348DA80E8354025B8F1F3"/>
                </w:placeholder>
                <w:temporary/>
                <w:showingPlcHdr/>
                <w15:appearance w15:val="hidden"/>
              </w:sdtPr>
              <w:sdtContent>
                <w:r w:rsidR="00351FDF" w:rsidRPr="00A3726F">
                  <w:t>UI/UX Designer</w:t>
                </w:r>
              </w:sdtContent>
            </w:sdt>
          </w:p>
          <w:p w14:paraId="1F9347F5" w14:textId="77777777" w:rsidR="00351FDF" w:rsidRPr="00020BEB" w:rsidRDefault="00000000" w:rsidP="00351FDF">
            <w:pPr>
              <w:pStyle w:val="Heading2"/>
              <w:rPr>
                <w:i/>
              </w:rPr>
            </w:pPr>
            <w:sdt>
              <w:sdtPr>
                <w:id w:val="-2058235845"/>
                <w:placeholder>
                  <w:docPart w:val="939885956A664493BBC1D3CEE80376DF"/>
                </w:placeholder>
                <w:temporary/>
                <w:showingPlcHdr/>
                <w15:appearance w15:val="hidden"/>
              </w:sdtPr>
              <w:sdtContent>
                <w:r w:rsidR="00351FDF" w:rsidRPr="00020BEB">
                  <w:t>Oct 20XX</w:t>
                </w:r>
                <w:r w:rsidR="00351FDF">
                  <w:t xml:space="preserve"> </w:t>
                </w:r>
                <w:r w:rsidR="00351FDF" w:rsidRPr="00020BEB">
                  <w:t>-</w:t>
                </w:r>
                <w:r w:rsidR="00351FDF">
                  <w:t xml:space="preserve"> </w:t>
                </w:r>
                <w:r w:rsidR="00351FDF" w:rsidRPr="00020BEB">
                  <w:t>Jul 20XX</w:t>
                </w:r>
              </w:sdtContent>
            </w:sdt>
          </w:p>
          <w:p w14:paraId="703C4E21" w14:textId="77777777" w:rsidR="00351FDF" w:rsidRDefault="00000000" w:rsidP="00351FDF">
            <w:sdt>
              <w:sdtPr>
                <w:id w:val="-557716343"/>
                <w:placeholder>
                  <w:docPart w:val="EACBBAAD721849BCB0CA89B6456974C0"/>
                </w:placeholder>
                <w:temporary/>
                <w:showingPlcHdr/>
                <w15:appearance w15:val="hidden"/>
              </w:sdtPr>
              <w:sdtContent>
                <w:r w:rsidR="00351FDF" w:rsidRPr="00020BEB">
                  <w:t>Led the redesign of the company's e-commerce platform, resulting in a 25% increase in sales. Conducted user research and usability testing to inform design decisions and improve the user experience. Collaborated with development teams to ensure designs were implemented accurately and efficiently.</w:t>
                </w:r>
              </w:sdtContent>
            </w:sdt>
          </w:p>
          <w:p w14:paraId="548E36CE" w14:textId="77777777" w:rsidR="00351FDF" w:rsidRDefault="00351FDF" w:rsidP="00351FDF"/>
          <w:p w14:paraId="6ED96F8C" w14:textId="77777777" w:rsidR="00351FDF" w:rsidRDefault="00351FDF" w:rsidP="00351FDF"/>
          <w:p w14:paraId="26995196" w14:textId="77777777" w:rsidR="00351FDF" w:rsidRPr="00020BEB" w:rsidRDefault="00000000" w:rsidP="00351FDF">
            <w:pPr>
              <w:pStyle w:val="Heading1"/>
            </w:pPr>
            <w:sdt>
              <w:sdtPr>
                <w:id w:val="-602573567"/>
                <w:placeholder>
                  <w:docPart w:val="25AFFA22DB674CF2A9959F0138B3C1DB"/>
                </w:placeholder>
                <w:temporary/>
                <w:showingPlcHdr/>
                <w15:appearance w15:val="hidden"/>
              </w:sdtPr>
              <w:sdtContent>
                <w:r w:rsidR="00351FDF" w:rsidRPr="00020BEB">
                  <w:t>UX Designer</w:t>
                </w:r>
              </w:sdtContent>
            </w:sdt>
          </w:p>
          <w:p w14:paraId="62DBA78E" w14:textId="77777777" w:rsidR="00351FDF" w:rsidRPr="00020BEB" w:rsidRDefault="00000000" w:rsidP="00351FDF">
            <w:pPr>
              <w:pStyle w:val="Heading2"/>
              <w:rPr>
                <w:i/>
              </w:rPr>
            </w:pPr>
            <w:sdt>
              <w:sdtPr>
                <w:id w:val="-997647621"/>
                <w:placeholder>
                  <w:docPart w:val="7C5D4F2C9D4F41C1879302DA804B4938"/>
                </w:placeholder>
                <w:temporary/>
                <w:showingPlcHdr/>
                <w15:appearance w15:val="hidden"/>
              </w:sdtPr>
              <w:sdtContent>
                <w:r w:rsidR="00351FDF" w:rsidRPr="00020BEB">
                  <w:t>Feb 20XX</w:t>
                </w:r>
                <w:r w:rsidR="00351FDF">
                  <w:t xml:space="preserve"> </w:t>
                </w:r>
                <w:r w:rsidR="00351FDF" w:rsidRPr="00020BEB">
                  <w:t>-</w:t>
                </w:r>
                <w:r w:rsidR="00351FDF">
                  <w:t xml:space="preserve"> </w:t>
                </w:r>
                <w:r w:rsidR="00351FDF" w:rsidRPr="00020BEB">
                  <w:t>Oct 20XX</w:t>
                </w:r>
              </w:sdtContent>
            </w:sdt>
            <w:r w:rsidR="00351FDF">
              <w:t xml:space="preserve"> </w:t>
            </w:r>
          </w:p>
          <w:p w14:paraId="1FB7D80B" w14:textId="77777777" w:rsidR="00351FDF" w:rsidRPr="00676B73" w:rsidRDefault="00000000" w:rsidP="00351FDF">
            <w:pPr>
              <w:rPr>
                <w:color w:val="043D68"/>
              </w:rPr>
            </w:pPr>
            <w:sdt>
              <w:sdtPr>
                <w:id w:val="1737592562"/>
                <w:placeholder>
                  <w:docPart w:val="6E2F517D362741E78DC7E4EB9437C52F"/>
                </w:placeholder>
                <w:temporary/>
                <w:showingPlcHdr/>
                <w15:appearance w15:val="hidden"/>
              </w:sdtPr>
              <w:sdtContent>
                <w:r w:rsidR="00351FDF" w:rsidRPr="00020BEB">
      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</w:t>
                </w:r>
                <w:r w:rsidR="00136B3E">
                  <w:t>.</w:t>
                </w:r>
              </w:sdtContent>
            </w:sdt>
          </w:p>
        </w:tc>
        <w:tc>
          <w:tcPr>
            <w:tcW w:w="999" w:type="dxa"/>
            <w:vMerge/>
          </w:tcPr>
          <w:p w14:paraId="6AE7CF39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3411" w:type="dxa"/>
          </w:tcPr>
          <w:p w14:paraId="5A05A482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B4C971F" wp14:editId="344E3FBA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E677E9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584F129" w14:textId="77777777" w:rsidR="00A3726F" w:rsidRDefault="00000000" w:rsidP="00A3726F">
            <w:pPr>
              <w:pStyle w:val="Subtitle"/>
            </w:pPr>
            <w:sdt>
              <w:sdtPr>
                <w:id w:val="-609588387"/>
                <w:placeholder>
                  <w:docPart w:val="6E3FD72C9ACF41C8902A08DBA7A0AD8E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782474E1" w14:textId="77777777" w:rsidR="00A3726F" w:rsidRPr="00A3726F" w:rsidRDefault="00A3726F" w:rsidP="00A3726F"/>
          <w:p w14:paraId="29A4C46A" w14:textId="77777777" w:rsidR="00351FDF" w:rsidRPr="002B4442" w:rsidRDefault="00000000" w:rsidP="00136B3E">
            <w:sdt>
              <w:sdtPr>
                <w:id w:val="1203286039"/>
                <w:placeholder>
                  <w:docPart w:val="F05B303D69F3488D8F84D11C6E370AD3"/>
                </w:placeholder>
                <w:showingPlcHdr/>
                <w15:appearance w15:val="hidden"/>
              </w:sdtPr>
              <w:sdtContent>
                <w:r w:rsidR="00136B3E" w:rsidRPr="00136B3E">
                  <w:t>I am passionate about designing digital experiences that are both visually stunning and intuitive, and always strive to create designs that delight and engage users.</w:t>
                </w:r>
              </w:sdtContent>
            </w:sdt>
            <w:r w:rsidR="00136B3E">
              <w:t xml:space="preserve"> </w:t>
            </w:r>
          </w:p>
          <w:p w14:paraId="310FE6E8" w14:textId="77777777" w:rsidR="00351FDF" w:rsidRDefault="00351FDF" w:rsidP="00676B73"/>
          <w:p w14:paraId="4A1A284C" w14:textId="77777777" w:rsidR="00351FDF" w:rsidRDefault="00351FDF" w:rsidP="00351FD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8EF96A4" wp14:editId="5A72E3C6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403777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888D987" w14:textId="77777777" w:rsidR="00351FDF" w:rsidRPr="00E91344" w:rsidRDefault="00351FDF" w:rsidP="00676B73"/>
          <w:p w14:paraId="650DFBCA" w14:textId="77777777" w:rsidR="00351FDF" w:rsidRPr="00351FDF" w:rsidRDefault="00000000" w:rsidP="00351FDF">
            <w:pPr>
              <w:pStyle w:val="Subtitle"/>
            </w:pPr>
            <w:sdt>
              <w:sdtPr>
                <w:id w:val="-1334530411"/>
                <w:placeholder>
                  <w:docPart w:val="4BFC8B10C09E444D9F5B956FB590F18D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648155DD" w14:textId="77777777" w:rsidR="00351FDF" w:rsidRPr="009B4B3C" w:rsidRDefault="00351FDF" w:rsidP="00E91344"/>
          <w:p w14:paraId="50C7E530" w14:textId="77777777" w:rsidR="00351FDF" w:rsidRPr="00351FDF" w:rsidRDefault="00000000" w:rsidP="00136B3E">
            <w:sdt>
              <w:sdtPr>
                <w:id w:val="-1614356511"/>
                <w:placeholder>
                  <w:docPart w:val="DB2CDC5AF4134C2C91182BA9E73318B4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SCHOOL OF FINE ART, 20XX</w:t>
                </w:r>
              </w:sdtContent>
            </w:sdt>
          </w:p>
          <w:p w14:paraId="1FB03D7A" w14:textId="77777777" w:rsidR="00351FDF" w:rsidRPr="00351FDF" w:rsidRDefault="00000000" w:rsidP="00A3726F">
            <w:sdt>
              <w:sdtPr>
                <w:rPr>
                  <w:lang w:val="it-IT"/>
                </w:rPr>
                <w:id w:val="-1601255649"/>
                <w:placeholder>
                  <w:docPart w:val="88EB0B4063F541B087E909CDA29209EA"/>
                </w:placeholder>
                <w:temporary/>
                <w:showingPlcHdr/>
                <w15:appearance w15:val="hidden"/>
              </w:sdtPr>
              <w:sdtContent>
                <w:r w:rsidR="00351FDF" w:rsidRPr="002B4442">
                  <w:t>BA of Fine Arts, Graphic Design</w:t>
                </w:r>
              </w:sdtContent>
            </w:sdt>
          </w:p>
          <w:p w14:paraId="47333F65" w14:textId="77777777" w:rsidR="00676B73" w:rsidRPr="00E91344" w:rsidRDefault="00676B73" w:rsidP="00351FDF"/>
          <w:p w14:paraId="1413E9E0" w14:textId="77777777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49906BD" wp14:editId="7DA43209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F977F3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AFFE43B" w14:textId="77777777" w:rsidR="00351FDF" w:rsidRPr="00E91344" w:rsidRDefault="00351FDF" w:rsidP="00351FDF"/>
          <w:p w14:paraId="25E38B92" w14:textId="77777777" w:rsidR="00351FDF" w:rsidRPr="00C822BF" w:rsidRDefault="00000000" w:rsidP="00351FDF">
            <w:pPr>
              <w:pStyle w:val="Subtitle"/>
            </w:pPr>
            <w:sdt>
              <w:sdtPr>
                <w:id w:val="1687565607"/>
                <w:placeholder>
                  <w:docPart w:val="C5FA028ACC144161AE06B0AA406C6183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256E153D" w14:textId="77777777" w:rsidR="00351FDF" w:rsidRPr="00E91344" w:rsidRDefault="00351FDF" w:rsidP="00351FDF"/>
          <w:p w14:paraId="0B319DA7" w14:textId="77777777" w:rsidR="00351FDF" w:rsidRPr="00351FDF" w:rsidRDefault="00000000" w:rsidP="00A3726F">
            <w:pPr>
              <w:pStyle w:val="Heading3"/>
            </w:pPr>
            <w:sdt>
              <w:sdtPr>
                <w:id w:val="308601560"/>
                <w:placeholder>
                  <w:docPart w:val="1489F82B89884CC19498E619C4E47F35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Usability testing</w:t>
                </w:r>
              </w:sdtContent>
            </w:sdt>
          </w:p>
          <w:p w14:paraId="0979D701" w14:textId="77777777" w:rsidR="00351FDF" w:rsidRPr="00351FDF" w:rsidRDefault="00000000" w:rsidP="00A3726F">
            <w:pPr>
              <w:pStyle w:val="Heading3"/>
            </w:pPr>
            <w:sdt>
              <w:sdtPr>
                <w:id w:val="-144671276"/>
                <w:placeholder>
                  <w:docPart w:val="54602566B9DB47EAB8CD7A37A116EDA4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Project management</w:t>
                </w:r>
              </w:sdtContent>
            </w:sdt>
          </w:p>
          <w:p w14:paraId="2239F1D8" w14:textId="77777777" w:rsidR="00351FDF" w:rsidRPr="00351FDF" w:rsidRDefault="00000000" w:rsidP="00A3726F">
            <w:pPr>
              <w:pStyle w:val="Heading3"/>
            </w:pPr>
            <w:sdt>
              <w:sdtPr>
                <w:id w:val="-1272859729"/>
                <w:placeholder>
                  <w:docPart w:val="C1D9BC6D1F084C14A763409A669DFCF6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User research</w:t>
                </w:r>
              </w:sdtContent>
            </w:sdt>
          </w:p>
        </w:tc>
      </w:tr>
    </w:tbl>
    <w:p w14:paraId="2380F90F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9807AE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C998" w14:textId="77777777" w:rsidR="009807AE" w:rsidRDefault="009807AE" w:rsidP="00AA35A8">
      <w:pPr>
        <w:spacing w:line="240" w:lineRule="auto"/>
      </w:pPr>
      <w:r>
        <w:separator/>
      </w:r>
    </w:p>
  </w:endnote>
  <w:endnote w:type="continuationSeparator" w:id="0">
    <w:p w14:paraId="52932426" w14:textId="77777777" w:rsidR="009807AE" w:rsidRDefault="009807AE" w:rsidP="00AA35A8">
      <w:pPr>
        <w:spacing w:line="240" w:lineRule="auto"/>
      </w:pPr>
      <w:r>
        <w:continuationSeparator/>
      </w:r>
    </w:p>
  </w:endnote>
  <w:endnote w:type="continuationNotice" w:id="1">
    <w:p w14:paraId="04A50E5C" w14:textId="77777777" w:rsidR="009807AE" w:rsidRDefault="009807A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F1FDD" w14:textId="77777777" w:rsidR="009807AE" w:rsidRDefault="009807AE" w:rsidP="00AA35A8">
      <w:pPr>
        <w:spacing w:line="240" w:lineRule="auto"/>
      </w:pPr>
      <w:r>
        <w:separator/>
      </w:r>
    </w:p>
  </w:footnote>
  <w:footnote w:type="continuationSeparator" w:id="0">
    <w:p w14:paraId="68391484" w14:textId="77777777" w:rsidR="009807AE" w:rsidRDefault="009807AE" w:rsidP="00AA35A8">
      <w:pPr>
        <w:spacing w:line="240" w:lineRule="auto"/>
      </w:pPr>
      <w:r>
        <w:continuationSeparator/>
      </w:r>
    </w:p>
  </w:footnote>
  <w:footnote w:type="continuationNotice" w:id="1">
    <w:p w14:paraId="34C7F42A" w14:textId="77777777" w:rsidR="009807AE" w:rsidRDefault="009807A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4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E1"/>
    <w:rsid w:val="0000752A"/>
    <w:rsid w:val="00016465"/>
    <w:rsid w:val="00033263"/>
    <w:rsid w:val="000334C1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4297"/>
    <w:rsid w:val="00537559"/>
    <w:rsid w:val="00574DB0"/>
    <w:rsid w:val="005A1C94"/>
    <w:rsid w:val="005A6F8D"/>
    <w:rsid w:val="005B4861"/>
    <w:rsid w:val="005E0FB7"/>
    <w:rsid w:val="005F5EF3"/>
    <w:rsid w:val="00605BCE"/>
    <w:rsid w:val="00626B3C"/>
    <w:rsid w:val="00643F4B"/>
    <w:rsid w:val="00676B73"/>
    <w:rsid w:val="0069541B"/>
    <w:rsid w:val="006A1E18"/>
    <w:rsid w:val="006A37C0"/>
    <w:rsid w:val="006C7F5A"/>
    <w:rsid w:val="006D0785"/>
    <w:rsid w:val="00746B0A"/>
    <w:rsid w:val="00752A0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35AE1"/>
    <w:rsid w:val="0094162F"/>
    <w:rsid w:val="009505A7"/>
    <w:rsid w:val="0095501D"/>
    <w:rsid w:val="00956B80"/>
    <w:rsid w:val="0096304F"/>
    <w:rsid w:val="009807AE"/>
    <w:rsid w:val="0099108A"/>
    <w:rsid w:val="009A7F3F"/>
    <w:rsid w:val="009D646A"/>
    <w:rsid w:val="00A20EF6"/>
    <w:rsid w:val="00A3726F"/>
    <w:rsid w:val="00A379B4"/>
    <w:rsid w:val="00A4248D"/>
    <w:rsid w:val="00A633B0"/>
    <w:rsid w:val="00A718B6"/>
    <w:rsid w:val="00A9291E"/>
    <w:rsid w:val="00AA1166"/>
    <w:rsid w:val="00AA35A8"/>
    <w:rsid w:val="00AA51F5"/>
    <w:rsid w:val="00AA530F"/>
    <w:rsid w:val="00AB74C5"/>
    <w:rsid w:val="00AE562D"/>
    <w:rsid w:val="00AE7533"/>
    <w:rsid w:val="00B20F64"/>
    <w:rsid w:val="00B42685"/>
    <w:rsid w:val="00B45879"/>
    <w:rsid w:val="00B535AD"/>
    <w:rsid w:val="00B75292"/>
    <w:rsid w:val="00B8453F"/>
    <w:rsid w:val="00B85473"/>
    <w:rsid w:val="00BE5968"/>
    <w:rsid w:val="00BF7216"/>
    <w:rsid w:val="00C272EB"/>
    <w:rsid w:val="00C62E97"/>
    <w:rsid w:val="00C81645"/>
    <w:rsid w:val="00CA61BE"/>
    <w:rsid w:val="00CB3E40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B8B40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35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khulebenard200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kh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3E130FFEEE456392C9C4973E858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52BF5-5483-4AFF-A9F5-3F01B1AED66E}"/>
      </w:docPartPr>
      <w:docPartBody>
        <w:p w:rsidR="00000000" w:rsidRDefault="00000000">
          <w:pPr>
            <w:pStyle w:val="4F3E130FFEEE456392C9C4973E8588C1"/>
          </w:pPr>
          <w:r w:rsidRPr="002C4D08">
            <w:t>OBJECTIVE</w:t>
          </w:r>
        </w:p>
      </w:docPartBody>
    </w:docPart>
    <w:docPart>
      <w:docPartPr>
        <w:name w:val="87E41FB1E992460D975B9806E3672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F48C5-F365-4C92-9760-E4A8B83B08D5}"/>
      </w:docPartPr>
      <w:docPartBody>
        <w:p w:rsidR="00000000" w:rsidRDefault="00000000">
          <w:pPr>
            <w:pStyle w:val="87E41FB1E992460D975B9806E3672785"/>
          </w:pPr>
          <w:r w:rsidRPr="002C4D08">
            <w:t xml:space="preserve">To obtain a challenging UI/UX Designer position where my creativity, problem-solving skills, and experience in designing engaging and </w:t>
          </w:r>
          <w:r w:rsidRPr="002C4D08">
            <w:t>user-friendly interfaces can be utilized to enhance user experiences and drive business objectives.</w:t>
          </w:r>
        </w:p>
      </w:docPartBody>
    </w:docPart>
    <w:docPart>
      <w:docPartPr>
        <w:name w:val="B217524AB4B94098A0C9F05AD1C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0C307-8E57-4869-934B-2C923212A1A3}"/>
      </w:docPartPr>
      <w:docPartBody>
        <w:p w:rsidR="00000000" w:rsidRDefault="00000000">
          <w:pPr>
            <w:pStyle w:val="B217524AB4B94098A0C9F05AD1CB2CB8"/>
          </w:pPr>
          <w:r w:rsidRPr="001540E8">
            <w:t>Contact</w:t>
          </w:r>
        </w:p>
      </w:docPartBody>
    </w:docPart>
    <w:docPart>
      <w:docPartPr>
        <w:name w:val="E8BBDA0C134A48E99DD6410F86C5B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43B03-E3D0-4EF9-A0EC-3BBC64A3EBF9}"/>
      </w:docPartPr>
      <w:docPartBody>
        <w:p w:rsidR="00000000" w:rsidRDefault="00000000">
          <w:pPr>
            <w:pStyle w:val="E8BBDA0C134A48E99DD6410F86C5B973"/>
          </w:pPr>
          <w:r w:rsidRPr="00CF2BE7">
            <w:t>Experience</w:t>
          </w:r>
        </w:p>
      </w:docPartBody>
    </w:docPart>
    <w:docPart>
      <w:docPartPr>
        <w:name w:val="ED43BA1D151048A5B263C76818D31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6E4B4-147C-4EBD-BCAD-A4749A358A22}"/>
      </w:docPartPr>
      <w:docPartBody>
        <w:p w:rsidR="00000000" w:rsidRDefault="00000000">
          <w:pPr>
            <w:pStyle w:val="ED43BA1D151048A5B263C76818D31B83"/>
          </w:pPr>
          <w:r w:rsidRPr="00A3726F">
            <w:t>Senior UI/UX Designer</w:t>
          </w:r>
        </w:p>
      </w:docPartBody>
    </w:docPart>
    <w:docPart>
      <w:docPartPr>
        <w:name w:val="FECAC01D5A29494A836B0AED1874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66CA4-D2C9-4EBB-9413-6F108905D75A}"/>
      </w:docPartPr>
      <w:docPartBody>
        <w:p w:rsidR="00000000" w:rsidRDefault="00000000">
          <w:pPr>
            <w:pStyle w:val="FECAC01D5A29494A836B0AED1874DFCD"/>
          </w:pPr>
          <w:r w:rsidRPr="00AA51F5">
            <w:t xml:space="preserve">Jan 20XX - </w:t>
          </w:r>
          <w:r w:rsidRPr="00AA51F5">
            <w:t>Dec 20XX</w:t>
          </w:r>
        </w:p>
      </w:docPartBody>
    </w:docPart>
    <w:docPart>
      <w:docPartPr>
        <w:name w:val="33AA1D570A8646B49516D52C88210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83C4AD-D2C6-469C-A28E-4C1162B0C5E0}"/>
      </w:docPartPr>
      <w:docPartBody>
        <w:p w:rsidR="00000000" w:rsidRDefault="00000000">
          <w:pPr>
            <w:pStyle w:val="33AA1D570A8646B49516D52C88210164"/>
          </w:pPr>
          <w:r w:rsidRPr="00AA51F5">
            <w:t>Managed the design team and mentored junior designers to improve design quality and efficiency. Created wireframes, prototypes, and high-fidelity mockups for a variety of web and mobile projects. Worked closely with clients to understand their needs and goals and translate them into effective design solutions.</w:t>
          </w:r>
        </w:p>
      </w:docPartBody>
    </w:docPart>
    <w:docPart>
      <w:docPartPr>
        <w:name w:val="55AAA66751F348DA80E8354025B8F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ECE5B-2679-4093-931C-E04938A17AB7}"/>
      </w:docPartPr>
      <w:docPartBody>
        <w:p w:rsidR="00000000" w:rsidRDefault="00000000">
          <w:pPr>
            <w:pStyle w:val="55AAA66751F348DA80E8354025B8F1F3"/>
          </w:pPr>
          <w:r w:rsidRPr="00A3726F">
            <w:t>UI/UX Designer</w:t>
          </w:r>
        </w:p>
      </w:docPartBody>
    </w:docPart>
    <w:docPart>
      <w:docPartPr>
        <w:name w:val="939885956A664493BBC1D3CEE8037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90371-515E-4D6B-8544-C287214C9BE3}"/>
      </w:docPartPr>
      <w:docPartBody>
        <w:p w:rsidR="00000000" w:rsidRDefault="00000000">
          <w:pPr>
            <w:pStyle w:val="939885956A664493BBC1D3CEE80376DF"/>
          </w:pPr>
          <w:r w:rsidRPr="00020BEB">
            <w:t>Oct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Jul 20XX</w:t>
          </w:r>
        </w:p>
      </w:docPartBody>
    </w:docPart>
    <w:docPart>
      <w:docPartPr>
        <w:name w:val="EACBBAAD721849BCB0CA89B645697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20A23-1DD5-4CAD-B41F-50F2AE0929A8}"/>
      </w:docPartPr>
      <w:docPartBody>
        <w:p w:rsidR="00000000" w:rsidRDefault="00000000">
          <w:pPr>
            <w:pStyle w:val="EACBBAAD721849BCB0CA89B6456974C0"/>
          </w:pPr>
          <w:r w:rsidRPr="00020BEB">
            <w:t xml:space="preserve">Led the redesign of the company's e-commerce platform, resulting in a 25% increase in sales. Conducted user research and usability testing to </w:t>
          </w:r>
          <w:r w:rsidRPr="00020BEB">
            <w:t>inform design decisions and improve the user experience. Collaborated with development teams to ensure designs were implemented accurately and efficiently.</w:t>
          </w:r>
        </w:p>
      </w:docPartBody>
    </w:docPart>
    <w:docPart>
      <w:docPartPr>
        <w:name w:val="25AFFA22DB674CF2A9959F0138B3C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7AD4D-A4BA-416B-B482-6FBE4F3208E2}"/>
      </w:docPartPr>
      <w:docPartBody>
        <w:p w:rsidR="00000000" w:rsidRDefault="00000000">
          <w:pPr>
            <w:pStyle w:val="25AFFA22DB674CF2A9959F0138B3C1DB"/>
          </w:pPr>
          <w:r w:rsidRPr="00020BEB">
            <w:t>UX Designer</w:t>
          </w:r>
        </w:p>
      </w:docPartBody>
    </w:docPart>
    <w:docPart>
      <w:docPartPr>
        <w:name w:val="7C5D4F2C9D4F41C1879302DA804B4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E819D-8E79-4CE6-A8FB-5D5DA867D7B6}"/>
      </w:docPartPr>
      <w:docPartBody>
        <w:p w:rsidR="00000000" w:rsidRDefault="00000000">
          <w:pPr>
            <w:pStyle w:val="7C5D4F2C9D4F41C1879302DA804B4938"/>
          </w:pPr>
          <w:r w:rsidRPr="00020BEB">
            <w:t>Feb 20XX</w:t>
          </w:r>
          <w:r>
            <w:t xml:space="preserve"> </w:t>
          </w:r>
          <w:r w:rsidRPr="00020BEB">
            <w:t>-</w:t>
          </w:r>
          <w:r>
            <w:t xml:space="preserve"> </w:t>
          </w:r>
          <w:r w:rsidRPr="00020BEB">
            <w:t>Oct 20XX</w:t>
          </w:r>
        </w:p>
      </w:docPartBody>
    </w:docPart>
    <w:docPart>
      <w:docPartPr>
        <w:name w:val="6E2F517D362741E78DC7E4EB9437C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D6462-70B5-48C3-AA28-54C023CFE1A7}"/>
      </w:docPartPr>
      <w:docPartBody>
        <w:p w:rsidR="00000000" w:rsidRDefault="00000000">
          <w:pPr>
            <w:pStyle w:val="6E2F517D362741E78DC7E4EB9437C52F"/>
          </w:pPr>
          <w:r w:rsidRPr="00020BEB">
            <w:t>Conducted user research and developed user personas to inform product design and development. Designed user flows, wireframes, and prototypes for a mobile app that won several industry awards. Worked closely with the development team to ensure designs were implemented accurately and efficiently</w:t>
          </w:r>
          <w:r>
            <w:t>.</w:t>
          </w:r>
        </w:p>
      </w:docPartBody>
    </w:docPart>
    <w:docPart>
      <w:docPartPr>
        <w:name w:val="6E3FD72C9ACF41C8902A08DBA7A0A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088A-D720-44D6-A435-FE15A53CF27A}"/>
      </w:docPartPr>
      <w:docPartBody>
        <w:p w:rsidR="00000000" w:rsidRDefault="00000000">
          <w:pPr>
            <w:pStyle w:val="6E3FD72C9ACF41C8902A08DBA7A0AD8E"/>
          </w:pPr>
          <w:r>
            <w:t>About Me</w:t>
          </w:r>
        </w:p>
      </w:docPartBody>
    </w:docPart>
    <w:docPart>
      <w:docPartPr>
        <w:name w:val="F05B303D69F3488D8F84D11C6E370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19250-670C-40A0-A2ED-A5670A4BD7AE}"/>
      </w:docPartPr>
      <w:docPartBody>
        <w:p w:rsidR="00000000" w:rsidRDefault="00000000">
          <w:pPr>
            <w:pStyle w:val="F05B303D69F3488D8F84D11C6E370AD3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4BFC8B10C09E444D9F5B956FB590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4C7EC-7B51-4DB4-AACE-055C4F9687F0}"/>
      </w:docPartPr>
      <w:docPartBody>
        <w:p w:rsidR="00000000" w:rsidRDefault="00000000">
          <w:pPr>
            <w:pStyle w:val="4BFC8B10C09E444D9F5B956FB590F18D"/>
          </w:pPr>
          <w:r w:rsidRPr="00351FDF">
            <w:t>EDUCATION</w:t>
          </w:r>
        </w:p>
      </w:docPartBody>
    </w:docPart>
    <w:docPart>
      <w:docPartPr>
        <w:name w:val="DB2CDC5AF4134C2C91182BA9E7331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8988B-7B9A-4F0D-804E-12D0C6BE33B2}"/>
      </w:docPartPr>
      <w:docPartBody>
        <w:p w:rsidR="00000000" w:rsidRDefault="00000000">
          <w:pPr>
            <w:pStyle w:val="DB2CDC5AF4134C2C91182BA9E73318B4"/>
          </w:pPr>
          <w:r w:rsidRPr="00351FDF">
            <w:t>SCHOOL OF FINE ART, 20XX</w:t>
          </w:r>
        </w:p>
      </w:docPartBody>
    </w:docPart>
    <w:docPart>
      <w:docPartPr>
        <w:name w:val="88EB0B4063F541B087E909CDA2920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87F28-CC8D-473B-91C0-8EED3C21DE89}"/>
      </w:docPartPr>
      <w:docPartBody>
        <w:p w:rsidR="00000000" w:rsidRDefault="00000000">
          <w:pPr>
            <w:pStyle w:val="88EB0B4063F541B087E909CDA29209EA"/>
          </w:pPr>
          <w:r w:rsidRPr="002B4442">
            <w:t>BA of Fine Arts, Graphic Design</w:t>
          </w:r>
        </w:p>
      </w:docPartBody>
    </w:docPart>
    <w:docPart>
      <w:docPartPr>
        <w:name w:val="C5FA028ACC144161AE06B0AA406C6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35F06-8C60-4447-87FC-733B7D492AAC}"/>
      </w:docPartPr>
      <w:docPartBody>
        <w:p w:rsidR="00000000" w:rsidRDefault="00000000">
          <w:pPr>
            <w:pStyle w:val="C5FA028ACC144161AE06B0AA406C6183"/>
          </w:pPr>
          <w:r w:rsidRPr="00C822BF">
            <w:t>SKILLS</w:t>
          </w:r>
        </w:p>
      </w:docPartBody>
    </w:docPart>
    <w:docPart>
      <w:docPartPr>
        <w:name w:val="1489F82B89884CC19498E619C4E47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56657-8E0C-43DC-A8E6-C456FDE5A10A}"/>
      </w:docPartPr>
      <w:docPartBody>
        <w:p w:rsidR="00000000" w:rsidRDefault="00000000">
          <w:pPr>
            <w:pStyle w:val="1489F82B89884CC19498E619C4E47F35"/>
          </w:pPr>
          <w:r w:rsidRPr="00351FDF">
            <w:t>Usability testing</w:t>
          </w:r>
        </w:p>
      </w:docPartBody>
    </w:docPart>
    <w:docPart>
      <w:docPartPr>
        <w:name w:val="54602566B9DB47EAB8CD7A37A116E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BDCD3-C7B3-4493-BBC2-4DFBE0B77A39}"/>
      </w:docPartPr>
      <w:docPartBody>
        <w:p w:rsidR="00000000" w:rsidRDefault="00000000">
          <w:pPr>
            <w:pStyle w:val="54602566B9DB47EAB8CD7A37A116EDA4"/>
          </w:pPr>
          <w:r w:rsidRPr="00351FDF">
            <w:t>Project management</w:t>
          </w:r>
        </w:p>
      </w:docPartBody>
    </w:docPart>
    <w:docPart>
      <w:docPartPr>
        <w:name w:val="C1D9BC6D1F084C14A763409A669DF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05E23-C27F-469C-B0FD-F9EF05F03941}"/>
      </w:docPartPr>
      <w:docPartBody>
        <w:p w:rsidR="00000000" w:rsidRDefault="00000000">
          <w:pPr>
            <w:pStyle w:val="C1D9BC6D1F084C14A763409A669DFCF6"/>
          </w:pPr>
          <w:r w:rsidRPr="00351FDF">
            <w:t>User research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B0"/>
    <w:rsid w:val="00D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5CD7E341834F4C98652AEADE589865">
    <w:name w:val="8E5CD7E341834F4C98652AEADE589865"/>
  </w:style>
  <w:style w:type="character" w:customStyle="1" w:styleId="NotBold">
    <w:name w:val="Not Bold"/>
    <w:uiPriority w:val="1"/>
    <w:qFormat/>
    <w:rPr>
      <w:b/>
      <w:color w:val="44546A" w:themeColor="text2"/>
    </w:rPr>
  </w:style>
  <w:style w:type="paragraph" w:customStyle="1" w:styleId="02CFB75128024882ACB18208A785A4AC">
    <w:name w:val="02CFB75128024882ACB18208A785A4AC"/>
  </w:style>
  <w:style w:type="paragraph" w:customStyle="1" w:styleId="4FFDAE64998A438CBAC7972DC1649398">
    <w:name w:val="4FFDAE64998A438CBAC7972DC1649398"/>
  </w:style>
  <w:style w:type="paragraph" w:customStyle="1" w:styleId="4F3E130FFEEE456392C9C4973E8588C1">
    <w:name w:val="4F3E130FFEEE456392C9C4973E8588C1"/>
  </w:style>
  <w:style w:type="paragraph" w:customStyle="1" w:styleId="87E41FB1E992460D975B9806E3672785">
    <w:name w:val="87E41FB1E992460D975B9806E3672785"/>
  </w:style>
  <w:style w:type="paragraph" w:customStyle="1" w:styleId="B217524AB4B94098A0C9F05AD1CB2CB8">
    <w:name w:val="B217524AB4B94098A0C9F05AD1CB2CB8"/>
  </w:style>
  <w:style w:type="paragraph" w:customStyle="1" w:styleId="B241E056A11F4C23AB6729838BD2E005">
    <w:name w:val="B241E056A11F4C23AB6729838BD2E005"/>
  </w:style>
  <w:style w:type="paragraph" w:customStyle="1" w:styleId="E792B476DEF64E49B7933F1D4C874C7C">
    <w:name w:val="E792B476DEF64E49B7933F1D4C874C7C"/>
  </w:style>
  <w:style w:type="paragraph" w:customStyle="1" w:styleId="57450BAAADB34393BFB861662D6EA951">
    <w:name w:val="57450BAAADB34393BFB861662D6EA951"/>
  </w:style>
  <w:style w:type="paragraph" w:customStyle="1" w:styleId="66821030E4EF459D94163CB01E2F56BD">
    <w:name w:val="66821030E4EF459D94163CB01E2F56BD"/>
  </w:style>
  <w:style w:type="paragraph" w:customStyle="1" w:styleId="E8BBDA0C134A48E99DD6410F86C5B973">
    <w:name w:val="E8BBDA0C134A48E99DD6410F86C5B973"/>
  </w:style>
  <w:style w:type="paragraph" w:customStyle="1" w:styleId="ED43BA1D151048A5B263C76818D31B83">
    <w:name w:val="ED43BA1D151048A5B263C76818D31B83"/>
  </w:style>
  <w:style w:type="paragraph" w:customStyle="1" w:styleId="FECAC01D5A29494A836B0AED1874DFCD">
    <w:name w:val="FECAC01D5A29494A836B0AED1874DFCD"/>
  </w:style>
  <w:style w:type="paragraph" w:customStyle="1" w:styleId="33AA1D570A8646B49516D52C88210164">
    <w:name w:val="33AA1D570A8646B49516D52C88210164"/>
  </w:style>
  <w:style w:type="paragraph" w:customStyle="1" w:styleId="55AAA66751F348DA80E8354025B8F1F3">
    <w:name w:val="55AAA66751F348DA80E8354025B8F1F3"/>
  </w:style>
  <w:style w:type="paragraph" w:customStyle="1" w:styleId="939885956A664493BBC1D3CEE80376DF">
    <w:name w:val="939885956A664493BBC1D3CEE80376DF"/>
  </w:style>
  <w:style w:type="paragraph" w:customStyle="1" w:styleId="EACBBAAD721849BCB0CA89B6456974C0">
    <w:name w:val="EACBBAAD721849BCB0CA89B6456974C0"/>
  </w:style>
  <w:style w:type="paragraph" w:customStyle="1" w:styleId="25AFFA22DB674CF2A9959F0138B3C1DB">
    <w:name w:val="25AFFA22DB674CF2A9959F0138B3C1DB"/>
  </w:style>
  <w:style w:type="paragraph" w:customStyle="1" w:styleId="7C5D4F2C9D4F41C1879302DA804B4938">
    <w:name w:val="7C5D4F2C9D4F41C1879302DA804B4938"/>
  </w:style>
  <w:style w:type="paragraph" w:customStyle="1" w:styleId="6E2F517D362741E78DC7E4EB9437C52F">
    <w:name w:val="6E2F517D362741E78DC7E4EB9437C52F"/>
  </w:style>
  <w:style w:type="paragraph" w:customStyle="1" w:styleId="6E3FD72C9ACF41C8902A08DBA7A0AD8E">
    <w:name w:val="6E3FD72C9ACF41C8902A08DBA7A0AD8E"/>
  </w:style>
  <w:style w:type="paragraph" w:customStyle="1" w:styleId="F05B303D69F3488D8F84D11C6E370AD3">
    <w:name w:val="F05B303D69F3488D8F84D11C6E370AD3"/>
  </w:style>
  <w:style w:type="paragraph" w:customStyle="1" w:styleId="4BFC8B10C09E444D9F5B956FB590F18D">
    <w:name w:val="4BFC8B10C09E444D9F5B956FB590F18D"/>
  </w:style>
  <w:style w:type="paragraph" w:customStyle="1" w:styleId="DB2CDC5AF4134C2C91182BA9E73318B4">
    <w:name w:val="DB2CDC5AF4134C2C91182BA9E73318B4"/>
  </w:style>
  <w:style w:type="paragraph" w:customStyle="1" w:styleId="88EB0B4063F541B087E909CDA29209EA">
    <w:name w:val="88EB0B4063F541B087E909CDA29209EA"/>
  </w:style>
  <w:style w:type="paragraph" w:customStyle="1" w:styleId="C5FA028ACC144161AE06B0AA406C6183">
    <w:name w:val="C5FA028ACC144161AE06B0AA406C6183"/>
  </w:style>
  <w:style w:type="paragraph" w:customStyle="1" w:styleId="1489F82B89884CC19498E619C4E47F35">
    <w:name w:val="1489F82B89884CC19498E619C4E47F35"/>
  </w:style>
  <w:style w:type="paragraph" w:customStyle="1" w:styleId="54602566B9DB47EAB8CD7A37A116EDA4">
    <w:name w:val="54602566B9DB47EAB8CD7A37A116EDA4"/>
  </w:style>
  <w:style w:type="paragraph" w:customStyle="1" w:styleId="C1D9BC6D1F084C14A763409A669DFCF6">
    <w:name w:val="C1D9BC6D1F084C14A763409A669DFC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2024-02-27T06:03:00Z</dcterms:created>
  <dcterms:modified xsi:type="dcterms:W3CDTF">2024-02-27T06:07:00Z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